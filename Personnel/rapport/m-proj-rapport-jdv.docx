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2F39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0A76649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806EEF8" wp14:editId="2D0A731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DC83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4F81F74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6DDBAE08" w14:textId="77777777" w:rsidR="007F30AE" w:rsidRPr="000E7483" w:rsidRDefault="007F30AE" w:rsidP="000E7483">
      <w:pPr>
        <w:jc w:val="center"/>
      </w:pPr>
      <w:r w:rsidRPr="000E7483">
        <w:t>Lieu</w:t>
      </w:r>
    </w:p>
    <w:p w14:paraId="1FB063B7" w14:textId="77777777" w:rsidR="007F30AE" w:rsidRPr="000E7483" w:rsidRDefault="007F30AE" w:rsidP="000E7483">
      <w:pPr>
        <w:jc w:val="center"/>
      </w:pPr>
      <w:r w:rsidRPr="000E7483">
        <w:t>Durée</w:t>
      </w:r>
    </w:p>
    <w:p w14:paraId="4CEE323B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6909D799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9A1047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1342031" w14:textId="0EA15DB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7C3DA07" w14:textId="74144EE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F9043D7" w14:textId="0718FCC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C876E57" w14:textId="5B7037B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2A0D447" w14:textId="3BC7569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EFC6502" w14:textId="60353AC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BBE6ED" w14:textId="410D2111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3A9703EA" w14:textId="7BE1A1E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4E7DFE79" w14:textId="0461ACCB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52985953" w14:textId="5C7EDC6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39A7982C" w14:textId="7D79509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6D85B3B6" w14:textId="47A6B3A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3D4C4441" w14:textId="78A2934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31E34443" w14:textId="616E08E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76BE7F3A" w14:textId="2623DC7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  <w:fldChar w:fldCharType="separate"/>
        </w:r>
        <w:r w:rsidR="00B94B63">
          <w:rPr>
            <w:b w:val="0"/>
            <w:bCs w:val="0"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14:paraId="0523B974" w14:textId="6A1A477F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68E417A" w14:textId="64C2E4B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A72B0D9" w14:textId="2B61607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CF75244" w14:textId="7BEF895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71BE7F3" w14:textId="13E887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49E28D3" w14:textId="3F1BD4E8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290EE70" w14:textId="4F0A49A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D17F29E" w14:textId="1B44C77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AC34627" w14:textId="3E4DE49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0674430" w14:textId="2BD206A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4AFC3EB" w14:textId="6F7E570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5FC1073" w14:textId="1DE6336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20FCBD8" w14:textId="04BFB1E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30BDC8F" w14:textId="3F0003F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919318A" w14:textId="32E9CF7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68E78F1" w14:textId="0460313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2C2680E" w14:textId="382C93C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71EA4E6" w14:textId="7D286D7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DA8CDCB" w14:textId="02773EB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EBAE1A" w14:textId="44918DF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82EE9E" w14:textId="5639F1C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D08EEB3" w14:textId="19A51218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94B63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BA37EB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5002BF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72A40E74" w14:textId="77777777" w:rsidR="008E53F9" w:rsidRPr="008E53F9" w:rsidRDefault="008E53F9" w:rsidP="008E53F9">
      <w:pPr>
        <w:pStyle w:val="Corpsdetexte"/>
      </w:pPr>
    </w:p>
    <w:p w14:paraId="1ACB62EB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79E7EB5" w14:textId="77777777" w:rsidR="0015167D" w:rsidRPr="0015167D" w:rsidRDefault="0015167D" w:rsidP="0015167D">
      <w:pPr>
        <w:pStyle w:val="Retraitcorpsdetexte"/>
      </w:pPr>
    </w:p>
    <w:p w14:paraId="666F951B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61B82537" w14:textId="77777777" w:rsidR="0076036D" w:rsidRDefault="0076036D" w:rsidP="0015167D">
      <w:pPr>
        <w:pStyle w:val="Informations"/>
      </w:pPr>
    </w:p>
    <w:p w14:paraId="7078AB35" w14:textId="77777777" w:rsidR="0076036D" w:rsidRDefault="0076036D" w:rsidP="0015167D">
      <w:pPr>
        <w:pStyle w:val="Informations"/>
      </w:pPr>
      <w:r>
        <w:t xml:space="preserve">Exemple :  </w:t>
      </w:r>
    </w:p>
    <w:p w14:paraId="604D1699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0868DFA6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3A58A4A5" w14:textId="77777777" w:rsidR="0015167D" w:rsidRPr="00F664DF" w:rsidRDefault="0015167D" w:rsidP="0015167D">
      <w:pPr>
        <w:pStyle w:val="Retraitcorpsdetexte"/>
      </w:pPr>
    </w:p>
    <w:p w14:paraId="75B11066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24CF1DAE" w14:textId="77777777" w:rsidR="0015167D" w:rsidRPr="0015167D" w:rsidRDefault="0015167D" w:rsidP="0015167D">
      <w:pPr>
        <w:pStyle w:val="Retraitcorpsdetexte"/>
      </w:pPr>
    </w:p>
    <w:p w14:paraId="38B2632B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E9342FC" w14:textId="77777777" w:rsidR="0015167D" w:rsidRPr="00F664DF" w:rsidRDefault="0015167D" w:rsidP="0015167D">
      <w:pPr>
        <w:pStyle w:val="Retraitcorpsdetexte"/>
      </w:pPr>
    </w:p>
    <w:p w14:paraId="627D99A2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077BBEC3" w14:textId="77777777" w:rsidR="0015167D" w:rsidRPr="0015167D" w:rsidRDefault="0015167D" w:rsidP="0015167D">
      <w:pPr>
        <w:pStyle w:val="Retraitcorpsdetexte"/>
      </w:pPr>
    </w:p>
    <w:p w14:paraId="3151E953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2E70EE9E" w14:textId="77777777" w:rsidR="00F664DF" w:rsidRPr="00F664DF" w:rsidRDefault="00F664DF" w:rsidP="00F664DF">
      <w:pPr>
        <w:pStyle w:val="Retraitcorpsdetexte"/>
      </w:pPr>
    </w:p>
    <w:p w14:paraId="3D7EF898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4B13A6DA" w14:textId="77777777" w:rsidR="0015167D" w:rsidRPr="0015167D" w:rsidRDefault="0015167D" w:rsidP="0015167D">
      <w:pPr>
        <w:pStyle w:val="Retraitcorpsdetexte"/>
      </w:pPr>
    </w:p>
    <w:p w14:paraId="4BF4C58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084B6939" w14:textId="77777777" w:rsidR="0015167D" w:rsidRPr="00F664DF" w:rsidRDefault="0015167D" w:rsidP="0015167D">
      <w:pPr>
        <w:pStyle w:val="Retraitcorpsdetexte"/>
      </w:pPr>
    </w:p>
    <w:p w14:paraId="50106F9F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bookmarkEnd w:id="4"/>
    <w:bookmarkEnd w:id="5"/>
    <w:p w14:paraId="4EF6D15B" w14:textId="77777777" w:rsidR="00F16ADE" w:rsidRDefault="00F16ADE" w:rsidP="00F16ADE">
      <w:pPr>
        <w:pStyle w:val="Informations"/>
      </w:pPr>
    </w:p>
    <w:p w14:paraId="6DCA81F2" w14:textId="77777777" w:rsidR="007F30AE" w:rsidRDefault="007F30AE" w:rsidP="008E53F9">
      <w:pPr>
        <w:pStyle w:val="Titre1"/>
      </w:pPr>
      <w:bookmarkStart w:id="10" w:name="_Toc532179957"/>
      <w:bookmarkStart w:id="11" w:name="_Toc165969641"/>
      <w:bookmarkStart w:id="12" w:name="_Toc128323767"/>
      <w:r w:rsidRPr="007F30AE">
        <w:t>Analyse</w:t>
      </w:r>
      <w:bookmarkEnd w:id="10"/>
      <w:bookmarkEnd w:id="11"/>
      <w:r w:rsidR="00446E95">
        <w:t xml:space="preserve"> fonctionnelle</w:t>
      </w:r>
      <w:bookmarkEnd w:id="12"/>
    </w:p>
    <w:p w14:paraId="0DFBB52A" w14:textId="77777777" w:rsidR="00E366F1" w:rsidRDefault="00E366F1" w:rsidP="00E366F1">
      <w:pPr>
        <w:pStyle w:val="Titre3"/>
      </w:pPr>
      <w:r>
        <w:t>D13 Salle de 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E366F1" w14:paraId="1D5E7CF6" w14:textId="77777777" w:rsidTr="00AD303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61C20F" w14:textId="77777777" w:rsidR="00E366F1" w:rsidRDefault="00E366F1" w:rsidP="00AD303D"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E366F1" w14:paraId="66DA12AB" w14:textId="77777777" w:rsidTr="00AD303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ECB618" w14:textId="77777777" w:rsidR="00E366F1" w:rsidRDefault="00E366F1" w:rsidP="00AD303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33"/>
              <w:gridCol w:w="7807"/>
            </w:tblGrid>
            <w:tr w:rsidR="00E366F1" w14:paraId="6ED2A026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12908F" w14:textId="77777777" w:rsidR="00E366F1" w:rsidRDefault="00E366F1" w:rsidP="00AD303D"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0" w:type="auto"/>
                </w:tcPr>
                <w:p w14:paraId="53408F9F" w14:textId="77777777" w:rsidR="00E366F1" w:rsidRDefault="00E366F1" w:rsidP="00AD303D"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E366F1" w14:paraId="10E6CD65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56C665" w14:textId="77777777" w:rsidR="00E366F1" w:rsidRDefault="00E366F1" w:rsidP="00AD303D"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905DC72" w14:textId="77777777" w:rsidR="00E366F1" w:rsidRDefault="00E366F1" w:rsidP="00AD303D"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</w:tc>
            </w:tr>
            <w:tr w:rsidR="00E366F1" w14:paraId="6667565B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625637" w14:textId="77777777" w:rsidR="00E366F1" w:rsidRDefault="00E366F1" w:rsidP="00AD303D">
                  <w:proofErr w:type="gramStart"/>
                  <w:r>
                    <w:t>tableaux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4922A23" w14:textId="77777777" w:rsidR="00E366F1" w:rsidRDefault="00E366F1" w:rsidP="00AD303D"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porte d'entrée.</w:t>
                  </w:r>
                </w:p>
              </w:tc>
            </w:tr>
            <w:tr w:rsidR="00E366F1" w14:paraId="4680734D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68DE01" w14:textId="77777777" w:rsidR="00E366F1" w:rsidRDefault="00E366F1" w:rsidP="00AD303D"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0" w:type="auto"/>
                </w:tcPr>
                <w:p w14:paraId="43198E9A" w14:textId="77777777" w:rsidR="00E366F1" w:rsidRDefault="00E366F1" w:rsidP="00AD303D"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E366F1" w14:paraId="52BAE9EB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D42425" w14:textId="77777777" w:rsidR="00E366F1" w:rsidRDefault="00E366F1" w:rsidP="00AD303D"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0" w:type="auto"/>
                </w:tcPr>
                <w:p w14:paraId="0D7B6ABF" w14:textId="77777777" w:rsidR="00E366F1" w:rsidRDefault="00E366F1" w:rsidP="00AD303D"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table de ...m sur .....m</w:t>
                  </w:r>
                </w:p>
              </w:tc>
            </w:tr>
          </w:tbl>
          <w:p w14:paraId="67ACAF9D" w14:textId="77777777" w:rsidR="00E366F1" w:rsidRDefault="00E366F1" w:rsidP="00AD303D"/>
        </w:tc>
      </w:tr>
    </w:tbl>
    <w:p w14:paraId="570B14E5" w14:textId="77777777" w:rsidR="00E366F1" w:rsidRDefault="00E366F1" w:rsidP="00E366F1"/>
    <w:p w14:paraId="5F2D68CF" w14:textId="77777777" w:rsidR="00E366F1" w:rsidRDefault="00E366F1" w:rsidP="00E366F1">
      <w:pPr>
        <w:pStyle w:val="Titre3"/>
      </w:pPr>
      <w:r>
        <w:t>D11-c1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39"/>
      </w:tblGrid>
      <w:tr w:rsidR="00E366F1" w14:paraId="599D4D3B" w14:textId="77777777" w:rsidTr="00AD303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1AC24F" w14:textId="77777777" w:rsidR="00E366F1" w:rsidRDefault="00E366F1" w:rsidP="00AD303D">
            <w:proofErr w:type="gramStart"/>
            <w:r>
              <w:t>en</w:t>
            </w:r>
            <w:proofErr w:type="gramEnd"/>
            <w:r>
              <w:t xml:space="preserve"> tant que prof  je veux une salle de classe D11  pour enseigner</w:t>
            </w:r>
          </w:p>
        </w:tc>
      </w:tr>
      <w:tr w:rsidR="00E366F1" w14:paraId="6802DF90" w14:textId="77777777" w:rsidTr="00AD303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A8A615" w14:textId="77777777" w:rsidR="00E366F1" w:rsidRDefault="00E366F1" w:rsidP="00AD303D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09"/>
              <w:gridCol w:w="5010"/>
            </w:tblGrid>
            <w:tr w:rsidR="00E366F1" w14:paraId="0F7FCA9E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F81859" w14:textId="77777777" w:rsidR="00E366F1" w:rsidRDefault="00E366F1" w:rsidP="00AD303D">
                  <w:proofErr w:type="gramStart"/>
                  <w:r>
                    <w:t>bureau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ACAC1F6" w14:textId="77777777" w:rsidR="00E366F1" w:rsidRDefault="00E366F1" w:rsidP="00AD303D">
                  <w:r>
                    <w:t xml:space="preserve">15 </w:t>
                  </w:r>
                  <w:proofErr w:type="gramStart"/>
                  <w:r>
                    <w:t>bureau</w:t>
                  </w:r>
                  <w:proofErr w:type="gramEnd"/>
                  <w:r>
                    <w:t xml:space="preserve"> placer en lignes</w:t>
                  </w:r>
                </w:p>
              </w:tc>
            </w:tr>
            <w:tr w:rsidR="00E366F1" w14:paraId="3EFCAEAE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8CD77B" w14:textId="77777777" w:rsidR="00E366F1" w:rsidRDefault="00E366F1" w:rsidP="00AD303D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A33597C" w14:textId="77777777" w:rsidR="00E366F1" w:rsidRDefault="00E366F1" w:rsidP="00AD303D">
                  <w:r>
                    <w:t>15 chaises 1 par tables</w:t>
                  </w:r>
                </w:p>
              </w:tc>
            </w:tr>
            <w:tr w:rsidR="00E366F1" w14:paraId="7CE2BDCC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C631BB" w14:textId="77777777" w:rsidR="00E366F1" w:rsidRDefault="00E366F1" w:rsidP="00AD303D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146EE20D" w14:textId="77777777" w:rsidR="00E366F1" w:rsidRDefault="00E366F1" w:rsidP="00AD303D">
                  <w:r>
                    <w:t>1 tableau blanc au centre du mur SUD de la pièces</w:t>
                  </w:r>
                </w:p>
              </w:tc>
            </w:tr>
          </w:tbl>
          <w:p w14:paraId="21983A57" w14:textId="77777777" w:rsidR="00E366F1" w:rsidRDefault="00E366F1" w:rsidP="00AD303D"/>
        </w:tc>
      </w:tr>
    </w:tbl>
    <w:p w14:paraId="51478DD9" w14:textId="77777777" w:rsidR="00E366F1" w:rsidRDefault="00E366F1" w:rsidP="00E366F1"/>
    <w:p w14:paraId="4119A54F" w14:textId="77777777" w:rsidR="00E366F1" w:rsidRDefault="00E366F1" w:rsidP="00E366F1">
      <w:pPr>
        <w:pStyle w:val="Titre3"/>
      </w:pPr>
      <w:r>
        <w:t>D16 Salle de 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E366F1" w14:paraId="4349E706" w14:textId="77777777" w:rsidTr="00AD303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E79B9F" w14:textId="77777777" w:rsidR="00E366F1" w:rsidRDefault="00E366F1" w:rsidP="00AD303D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une salle de classe pour pouvoir étudier</w:t>
            </w:r>
          </w:p>
        </w:tc>
      </w:tr>
      <w:tr w:rsidR="00E366F1" w14:paraId="712B7070" w14:textId="77777777" w:rsidTr="00AD303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3096DE" w14:textId="77777777" w:rsidR="00E366F1" w:rsidRDefault="00E366F1" w:rsidP="00AD303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4"/>
              <w:gridCol w:w="7386"/>
            </w:tblGrid>
            <w:tr w:rsidR="00E366F1" w14:paraId="2FAB3428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187347" w14:textId="77777777" w:rsidR="00E366F1" w:rsidRDefault="00E366F1" w:rsidP="00AD303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90B4037" w14:textId="77777777" w:rsidR="00E366F1" w:rsidRDefault="00E366F1" w:rsidP="00AD303D">
                  <w:r>
                    <w:t>Elle est en D16</w:t>
                  </w:r>
                </w:p>
              </w:tc>
            </w:tr>
            <w:tr w:rsidR="00E366F1" w14:paraId="3952E230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FCA285" w14:textId="77777777" w:rsidR="00E366F1" w:rsidRDefault="00E366F1" w:rsidP="00AD303D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F3A6CD" w14:textId="77777777" w:rsidR="00E366F1" w:rsidRDefault="00E366F1" w:rsidP="00AD303D">
                  <w:r>
                    <w:t xml:space="preserve">Il y a 4 </w:t>
                  </w:r>
                  <w:proofErr w:type="gramStart"/>
                  <w:r>
                    <w:t>rangé</w:t>
                  </w:r>
                  <w:proofErr w:type="gramEnd"/>
                  <w:r>
                    <w:t xml:space="preserve"> de 3 tables qui fais 1.5m de longueur et 1m de largeur. Espacer de toute la même chose.</w:t>
                  </w:r>
                </w:p>
              </w:tc>
            </w:tr>
            <w:tr w:rsidR="00E366F1" w14:paraId="286DF23C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BC0B80" w14:textId="77777777" w:rsidR="00E366F1" w:rsidRDefault="00E366F1" w:rsidP="00AD303D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81212F4" w14:textId="77777777" w:rsidR="00E366F1" w:rsidRDefault="00E366F1" w:rsidP="00AD303D">
                  <w:r>
                    <w:t>Il y a une porte tout à droite</w:t>
                  </w:r>
                </w:p>
              </w:tc>
            </w:tr>
            <w:tr w:rsidR="00E366F1" w14:paraId="69C2B3EB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F2A83D" w14:textId="77777777" w:rsidR="00E366F1" w:rsidRDefault="00E366F1" w:rsidP="00AD303D">
                  <w:proofErr w:type="gramStart"/>
                  <w:r>
                    <w:t>tableau</w:t>
                  </w:r>
                  <w:proofErr w:type="gramEnd"/>
                  <w:r>
                    <w:t xml:space="preserve"> noir</w:t>
                  </w:r>
                </w:p>
              </w:tc>
              <w:tc>
                <w:tcPr>
                  <w:tcW w:w="0" w:type="auto"/>
                </w:tcPr>
                <w:p w14:paraId="242CE7BB" w14:textId="77777777" w:rsidR="00E366F1" w:rsidRDefault="00E366F1" w:rsidP="00AD303D">
                  <w:r>
                    <w:t xml:space="preserve">Il y a un tableau noir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sur le mur tout à l'ouest.</w:t>
                  </w:r>
                </w:p>
              </w:tc>
            </w:tr>
            <w:tr w:rsidR="00E366F1" w14:paraId="10AC53A0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7D270B" w14:textId="77777777" w:rsidR="00E366F1" w:rsidRDefault="00E366F1" w:rsidP="00AD303D">
                  <w:proofErr w:type="gramStart"/>
                  <w:r>
                    <w:t>bureau</w:t>
                  </w:r>
                  <w:proofErr w:type="gramEnd"/>
                  <w:r>
                    <w:t xml:space="preserve"> professeure</w:t>
                  </w:r>
                </w:p>
              </w:tc>
              <w:tc>
                <w:tcPr>
                  <w:tcW w:w="0" w:type="auto"/>
                </w:tcPr>
                <w:p w14:paraId="754FC7AE" w14:textId="77777777" w:rsidR="00E366F1" w:rsidRDefault="00E366F1" w:rsidP="00AD303D">
                  <w:r>
                    <w:t>Un bureau qui est à 1m de la fenêtre qui est le plus proche du tableau. Il fait 2m de long et 1m de large</w:t>
                  </w:r>
                </w:p>
              </w:tc>
            </w:tr>
            <w:tr w:rsidR="00E366F1" w14:paraId="3005305D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10ECE1" w14:textId="77777777" w:rsidR="00E366F1" w:rsidRDefault="00E366F1" w:rsidP="00AD303D">
                  <w:proofErr w:type="gramStart"/>
                  <w:r>
                    <w:t>ordinateur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A5C3FB8" w14:textId="77777777" w:rsidR="00E366F1" w:rsidRDefault="00E366F1" w:rsidP="00AD303D">
                  <w:r>
                    <w:t>Il y a un ordinateur sur la table du professeur au nord</w:t>
                  </w:r>
                </w:p>
              </w:tc>
            </w:tr>
            <w:tr w:rsidR="00E366F1" w14:paraId="6B2A8D42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1D344E" w14:textId="77777777" w:rsidR="00E366F1" w:rsidRDefault="00E366F1" w:rsidP="00AD303D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6C69FB" w14:textId="77777777" w:rsidR="00E366F1" w:rsidRDefault="00E366F1" w:rsidP="00AD303D">
                  <w:r>
                    <w:t xml:space="preserve">Il y </w:t>
                  </w:r>
                  <w:proofErr w:type="gramStart"/>
                  <w:r>
                    <w:t>des fenêtre</w:t>
                  </w:r>
                  <w:proofErr w:type="gramEnd"/>
                  <w:r>
                    <w:t xml:space="preserve"> de 1m de large et 1.5m de hauteur. Il y en a 3 sur le mur opposer de la porte. </w:t>
                  </w:r>
                  <w:proofErr w:type="gramStart"/>
                  <w:r>
                    <w:t>qui</w:t>
                  </w:r>
                  <w:proofErr w:type="gramEnd"/>
                  <w:r>
                    <w:t xml:space="preserve"> sont espacer de la même chose</w:t>
                  </w:r>
                </w:p>
              </w:tc>
            </w:tr>
            <w:tr w:rsidR="00E366F1" w14:paraId="0F221FA5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7A1D54" w14:textId="77777777" w:rsidR="00E366F1" w:rsidRDefault="00E366F1" w:rsidP="00AD303D">
                  <w:proofErr w:type="gramStart"/>
                  <w:r>
                    <w:t>carte</w:t>
                  </w:r>
                  <w:proofErr w:type="gramEnd"/>
                  <w:r>
                    <w:t xml:space="preserve"> du monde</w:t>
                  </w:r>
                </w:p>
              </w:tc>
              <w:tc>
                <w:tcPr>
                  <w:tcW w:w="0" w:type="auto"/>
                </w:tcPr>
                <w:p w14:paraId="19C3FF34" w14:textId="77777777" w:rsidR="00E366F1" w:rsidRDefault="00E366F1" w:rsidP="00AD303D">
                  <w:proofErr w:type="gramStart"/>
                  <w:r>
                    <w:t>il</w:t>
                  </w:r>
                  <w:proofErr w:type="gramEnd"/>
                  <w:r>
                    <w:t xml:space="preserve"> y a une carte du monde qui est à 1.5m de hauteur. La carte fait 1m de large et 75cm de hauteur. Qui est à 2m de l'armoire sur le mur est.</w:t>
                  </w:r>
                </w:p>
              </w:tc>
            </w:tr>
            <w:tr w:rsidR="00E366F1" w14:paraId="68881DC5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24C7CC" w14:textId="77777777" w:rsidR="00E366F1" w:rsidRDefault="00E366F1" w:rsidP="00AD303D">
                  <w:proofErr w:type="gramStart"/>
                  <w:r>
                    <w:t>armoire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D11A232" w14:textId="77777777" w:rsidR="00E366F1" w:rsidRDefault="00E366F1" w:rsidP="00AD303D">
                  <w:r>
                    <w:t>Il y a une grande armoire qui touche le mur sud qui fait 75cm de large et 2m de long</w:t>
                  </w:r>
                </w:p>
              </w:tc>
            </w:tr>
            <w:tr w:rsidR="00E366F1" w14:paraId="103D66E0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EB04F4" w14:textId="77777777" w:rsidR="00E366F1" w:rsidRDefault="00E366F1" w:rsidP="00AD303D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7B29DE2D" w14:textId="77777777" w:rsidR="00E366F1" w:rsidRDefault="00E366F1" w:rsidP="00AD303D">
                  <w:r>
                    <w:t>Il y a une plante au coin derrière le bureau.</w:t>
                  </w:r>
                </w:p>
              </w:tc>
            </w:tr>
            <w:tr w:rsidR="00E366F1" w14:paraId="5CEFE46B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A0630A" w14:textId="77777777" w:rsidR="00E366F1" w:rsidRDefault="00E366F1" w:rsidP="00AD303D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A042AF0" w14:textId="77777777" w:rsidR="00E366F1" w:rsidRDefault="00E366F1" w:rsidP="00AD303D">
                  <w:r>
                    <w:t xml:space="preserve">Il y a une chaise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de chaque table</w:t>
                  </w:r>
                </w:p>
              </w:tc>
            </w:tr>
            <w:tr w:rsidR="00E366F1" w14:paraId="351534B1" w14:textId="77777777" w:rsidTr="00AD30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1AD5A7" w14:textId="77777777" w:rsidR="00E366F1" w:rsidRDefault="00E366F1" w:rsidP="00AD303D">
                  <w:proofErr w:type="gramStart"/>
                  <w:r>
                    <w:t>tableau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836060" w14:textId="77777777" w:rsidR="00E366F1" w:rsidRDefault="00E366F1" w:rsidP="00AD303D">
                  <w:r>
                    <w:t xml:space="preserve">Il y a un tableau de hockey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EST</w:t>
                  </w:r>
                </w:p>
              </w:tc>
            </w:tr>
          </w:tbl>
          <w:p w14:paraId="099340D9" w14:textId="77777777" w:rsidR="00E366F1" w:rsidRDefault="00E366F1" w:rsidP="00AD303D"/>
        </w:tc>
      </w:tr>
    </w:tbl>
    <w:p w14:paraId="2A856DF4" w14:textId="77777777" w:rsidR="00E366F1" w:rsidRDefault="00E366F1" w:rsidP="00E366F1"/>
    <w:p w14:paraId="7757ADAA" w14:textId="77777777" w:rsidR="00E366F1" w:rsidRPr="00E366F1" w:rsidRDefault="00E366F1" w:rsidP="00E366F1">
      <w:pPr>
        <w:pStyle w:val="Corpsdetexte"/>
      </w:pPr>
    </w:p>
    <w:p w14:paraId="535F1C1B" w14:textId="77777777" w:rsidR="00446E95" w:rsidRPr="00A400FD" w:rsidRDefault="00446E95" w:rsidP="00446E95">
      <w:pPr>
        <w:pStyle w:val="Titre1"/>
      </w:pPr>
      <w:bookmarkStart w:id="13" w:name="_Toc532179959"/>
      <w:bookmarkStart w:id="14" w:name="_Toc165969643"/>
      <w:bookmarkStart w:id="15" w:name="_Toc128323768"/>
      <w:r>
        <w:t>Conception</w:t>
      </w:r>
      <w:bookmarkEnd w:id="15"/>
    </w:p>
    <w:p w14:paraId="02C608A9" w14:textId="77777777" w:rsidR="00446E95" w:rsidRDefault="00446E95" w:rsidP="008E53F9">
      <w:pPr>
        <w:pStyle w:val="Titre2"/>
      </w:pPr>
      <w:bookmarkStart w:id="16" w:name="_Toc128323769"/>
      <w:r>
        <w:t>Architecture</w:t>
      </w:r>
      <w:bookmarkEnd w:id="16"/>
    </w:p>
    <w:p w14:paraId="0246EE80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76385354" w14:textId="77777777" w:rsidR="00446E95" w:rsidRDefault="00446E95" w:rsidP="008E53F9">
      <w:pPr>
        <w:pStyle w:val="Titre2"/>
      </w:pPr>
      <w:bookmarkStart w:id="17" w:name="_Toc128323770"/>
      <w:r>
        <w:t>Modèles de donnée</w:t>
      </w:r>
      <w:bookmarkEnd w:id="17"/>
    </w:p>
    <w:p w14:paraId="69E1C282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14EFD750" w14:textId="77777777" w:rsidR="00446E95" w:rsidRDefault="00446E95" w:rsidP="00446E95">
      <w:pPr>
        <w:pStyle w:val="Informations"/>
      </w:pPr>
    </w:p>
    <w:p w14:paraId="5023C29F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6EE2E33" w14:textId="77777777" w:rsidR="00446E95" w:rsidRDefault="00446E95" w:rsidP="00446E95">
      <w:pPr>
        <w:pStyle w:val="Informations"/>
      </w:pPr>
    </w:p>
    <w:p w14:paraId="7A6F053C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028BD2B" w14:textId="77777777" w:rsidR="007F30AE" w:rsidRPr="007F30AE" w:rsidRDefault="005C1848" w:rsidP="008E53F9">
      <w:pPr>
        <w:pStyle w:val="Titre2"/>
      </w:pPr>
      <w:bookmarkStart w:id="18" w:name="_Toc128323771"/>
      <w:bookmarkEnd w:id="13"/>
      <w:bookmarkEnd w:id="14"/>
      <w:r>
        <w:t>Implémentations spécifiques</w:t>
      </w:r>
      <w:bookmarkEnd w:id="18"/>
    </w:p>
    <w:p w14:paraId="05EDE388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123E81C5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0305203D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6B26414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34B63BA5" w14:textId="77777777" w:rsidR="007F30AE" w:rsidRPr="007F30AE" w:rsidRDefault="007F30AE" w:rsidP="008E53F9">
      <w:pPr>
        <w:pStyle w:val="Titre1"/>
      </w:pPr>
      <w:bookmarkStart w:id="19" w:name="_Toc532179964"/>
      <w:bookmarkStart w:id="20" w:name="_Toc165969648"/>
      <w:bookmarkStart w:id="21" w:name="_Toc128323772"/>
      <w:r w:rsidRPr="007F30AE">
        <w:t>Réalisation</w:t>
      </w:r>
      <w:bookmarkEnd w:id="19"/>
      <w:bookmarkEnd w:id="20"/>
      <w:bookmarkEnd w:id="21"/>
    </w:p>
    <w:p w14:paraId="4E1AF465" w14:textId="77777777" w:rsidR="007F30AE" w:rsidRPr="007F30AE" w:rsidRDefault="00116F07" w:rsidP="008E53F9">
      <w:pPr>
        <w:pStyle w:val="Titre2"/>
      </w:pPr>
      <w:bookmarkStart w:id="22" w:name="_Toc128323773"/>
      <w:r>
        <w:t>Installation de l’e</w:t>
      </w:r>
      <w:r w:rsidR="005C1848">
        <w:t>nvironnement de travail</w:t>
      </w:r>
      <w:bookmarkEnd w:id="22"/>
    </w:p>
    <w:p w14:paraId="7B1E9D28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07FF8E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287C62A7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6E16501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lastRenderedPageBreak/>
        <w:t>Arborescences des documents produits</w:t>
      </w:r>
      <w:r w:rsidR="00552D07" w:rsidRPr="00920F4E">
        <w:t>.</w:t>
      </w:r>
    </w:p>
    <w:p w14:paraId="4FECA404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45D0053" w14:textId="77777777" w:rsidR="00116F07" w:rsidRDefault="00116F07" w:rsidP="00116F07">
      <w:pPr>
        <w:pStyle w:val="Titre2"/>
      </w:pPr>
      <w:bookmarkStart w:id="23" w:name="_Toc128323774"/>
      <w:r>
        <w:t>Installation</w:t>
      </w:r>
    </w:p>
    <w:p w14:paraId="3EE245F2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09A22DEF" w14:textId="77777777" w:rsidR="005C1848" w:rsidRPr="007F30AE" w:rsidRDefault="005C1848" w:rsidP="005C1848">
      <w:pPr>
        <w:pStyle w:val="Titre2"/>
      </w:pPr>
      <w:r>
        <w:t>Planification détaillée</w:t>
      </w:r>
      <w:bookmarkEnd w:id="23"/>
    </w:p>
    <w:p w14:paraId="2DC8D536" w14:textId="77777777" w:rsidR="005C1848" w:rsidRDefault="005C1848" w:rsidP="005C1848">
      <w:pPr>
        <w:pStyle w:val="Informations"/>
      </w:pPr>
      <w:bookmarkStart w:id="24" w:name="_Toc532179961"/>
      <w:r>
        <w:t>Liste des sprints avec les stories qui ont été réalisées dans chacun.</w:t>
      </w:r>
    </w:p>
    <w:p w14:paraId="0CA8329D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2BAA7B24" w14:textId="77777777" w:rsidR="00505421" w:rsidRPr="007F30AE" w:rsidRDefault="00F16ADE" w:rsidP="008E53F9">
      <w:pPr>
        <w:pStyle w:val="Titre2"/>
      </w:pPr>
      <w:bookmarkStart w:id="25" w:name="_Toc128323775"/>
      <w:bookmarkEnd w:id="24"/>
      <w:r>
        <w:t>Journal de Bord</w:t>
      </w:r>
      <w:bookmarkEnd w:id="25"/>
    </w:p>
    <w:p w14:paraId="4642E035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EA019B7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2F072765" w14:textId="77777777" w:rsidR="007F30AE" w:rsidRPr="007F30AE" w:rsidRDefault="007F30AE" w:rsidP="008E53F9">
      <w:pPr>
        <w:pStyle w:val="Titre1"/>
      </w:pPr>
      <w:bookmarkStart w:id="26" w:name="_Toc532179966"/>
      <w:bookmarkStart w:id="27" w:name="_Toc165969650"/>
      <w:bookmarkStart w:id="28" w:name="_Toc128323776"/>
      <w:r w:rsidRPr="007F30AE">
        <w:t>Tests</w:t>
      </w:r>
      <w:bookmarkEnd w:id="26"/>
      <w:bookmarkEnd w:id="27"/>
      <w:bookmarkEnd w:id="28"/>
    </w:p>
    <w:p w14:paraId="407F2416" w14:textId="77777777" w:rsidR="005C1848" w:rsidRDefault="005C1848" w:rsidP="008E53F9">
      <w:pPr>
        <w:pStyle w:val="Titre2"/>
      </w:pPr>
      <w:bookmarkStart w:id="29" w:name="_Toc128323777"/>
      <w:bookmarkStart w:id="30" w:name="_Toc532179968"/>
      <w:bookmarkStart w:id="31" w:name="_Toc165969652"/>
      <w:bookmarkStart w:id="32" w:name="_Ref308525868"/>
      <w:r>
        <w:t>Stratégie de test</w:t>
      </w:r>
      <w:bookmarkEnd w:id="29"/>
    </w:p>
    <w:p w14:paraId="68982406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FAAF7B0" w14:textId="77777777" w:rsidR="007F30AE" w:rsidRPr="007F30AE" w:rsidRDefault="007F30AE" w:rsidP="008E53F9">
      <w:pPr>
        <w:pStyle w:val="Titre2"/>
      </w:pPr>
      <w:bookmarkStart w:id="33" w:name="_Toc128323778"/>
      <w:r w:rsidRPr="007F30AE">
        <w:t>Dossier des tests</w:t>
      </w:r>
      <w:bookmarkEnd w:id="30"/>
      <w:bookmarkEnd w:id="31"/>
      <w:bookmarkEnd w:id="32"/>
      <w:bookmarkEnd w:id="33"/>
    </w:p>
    <w:p w14:paraId="4CECD7E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52499C2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582B6837" w14:textId="77777777" w:rsidR="002B1E09" w:rsidRPr="00920F4E" w:rsidRDefault="002B1E09" w:rsidP="002B1E09">
      <w:pPr>
        <w:pStyle w:val="Titre2"/>
      </w:pPr>
      <w:bookmarkStart w:id="34" w:name="_Toc128323779"/>
      <w:r>
        <w:t>Problèmes restants</w:t>
      </w:r>
      <w:bookmarkEnd w:id="34"/>
    </w:p>
    <w:p w14:paraId="1449DD6D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0C05119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CF41642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5B06A44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8D97B3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3A586F4E" w14:textId="77777777" w:rsidR="007F30AE" w:rsidRPr="007F30AE" w:rsidRDefault="007F30AE" w:rsidP="008E53F9">
      <w:pPr>
        <w:pStyle w:val="Titre1"/>
      </w:pPr>
      <w:bookmarkStart w:id="35" w:name="_Toc165969653"/>
      <w:bookmarkStart w:id="36" w:name="_Toc128323780"/>
      <w:r w:rsidRPr="007F30AE">
        <w:t>Conclusion</w:t>
      </w:r>
      <w:bookmarkEnd w:id="35"/>
      <w:bookmarkEnd w:id="36"/>
    </w:p>
    <w:p w14:paraId="6DB2CF03" w14:textId="77777777" w:rsidR="007F30AE" w:rsidRPr="00152A26" w:rsidRDefault="007F30AE" w:rsidP="008E53F9">
      <w:pPr>
        <w:pStyle w:val="Titre2"/>
      </w:pPr>
      <w:bookmarkStart w:id="37" w:name="_Toc165969654"/>
      <w:bookmarkStart w:id="38" w:name="_Toc128323781"/>
      <w:r w:rsidRPr="00152A26">
        <w:t xml:space="preserve">Bilan des </w:t>
      </w:r>
      <w:bookmarkEnd w:id="37"/>
      <w:r w:rsidR="008E53F9">
        <w:t>fonctionnalités demandées</w:t>
      </w:r>
      <w:bookmarkEnd w:id="38"/>
    </w:p>
    <w:p w14:paraId="7FBC9175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02540F3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0395F1A" w14:textId="77777777" w:rsidR="007F30AE" w:rsidRPr="007F30AE" w:rsidRDefault="007F30AE" w:rsidP="008E53F9">
      <w:pPr>
        <w:pStyle w:val="Titre2"/>
      </w:pPr>
      <w:bookmarkStart w:id="39" w:name="_Toc165969655"/>
      <w:bookmarkStart w:id="40" w:name="_Toc128323782"/>
      <w:r w:rsidRPr="007F30AE">
        <w:t>Bilan de la planification</w:t>
      </w:r>
      <w:bookmarkEnd w:id="39"/>
      <w:bookmarkEnd w:id="40"/>
    </w:p>
    <w:p w14:paraId="24024476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060926D5" w14:textId="77777777" w:rsidR="007F30AE" w:rsidRPr="007F30AE" w:rsidRDefault="007F30AE" w:rsidP="008E53F9">
      <w:pPr>
        <w:pStyle w:val="Titre2"/>
      </w:pPr>
      <w:bookmarkStart w:id="41" w:name="_Toc165969656"/>
      <w:bookmarkStart w:id="42" w:name="_Toc128323783"/>
      <w:r w:rsidRPr="007F30AE">
        <w:t>Bilan personnel</w:t>
      </w:r>
      <w:bookmarkEnd w:id="41"/>
      <w:bookmarkEnd w:id="42"/>
    </w:p>
    <w:p w14:paraId="28236331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70A10FE9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DEC57ED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EF609B9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FC3F7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266DB8B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A532F99" w14:textId="77777777" w:rsidR="007F30AE" w:rsidRPr="007F30AE" w:rsidRDefault="007F30AE" w:rsidP="008E53F9">
      <w:pPr>
        <w:pStyle w:val="Titre1"/>
      </w:pPr>
      <w:bookmarkStart w:id="43" w:name="_Toc532179971"/>
      <w:bookmarkStart w:id="44" w:name="_Toc165969657"/>
      <w:bookmarkStart w:id="45" w:name="_Toc128323784"/>
      <w:r w:rsidRPr="007F30AE">
        <w:t>Divers</w:t>
      </w:r>
      <w:bookmarkEnd w:id="43"/>
      <w:bookmarkEnd w:id="44"/>
      <w:bookmarkEnd w:id="45"/>
    </w:p>
    <w:p w14:paraId="4455DD7E" w14:textId="77777777" w:rsidR="007F30AE" w:rsidRPr="007F30AE" w:rsidRDefault="007F30AE" w:rsidP="008E53F9">
      <w:pPr>
        <w:pStyle w:val="Titre2"/>
      </w:pPr>
      <w:bookmarkStart w:id="46" w:name="_Toc532179972"/>
      <w:bookmarkStart w:id="47" w:name="_Toc165969658"/>
      <w:bookmarkStart w:id="48" w:name="_Toc128323785"/>
      <w:r w:rsidRPr="007F30AE">
        <w:t>Journal de travail</w:t>
      </w:r>
      <w:bookmarkEnd w:id="46"/>
      <w:bookmarkEnd w:id="47"/>
      <w:bookmarkEnd w:id="48"/>
    </w:p>
    <w:p w14:paraId="2D1F0D9B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B59BD31" w14:textId="77777777" w:rsidR="007F30AE" w:rsidRPr="007F30AE" w:rsidRDefault="00A3107E" w:rsidP="008E53F9">
      <w:pPr>
        <w:pStyle w:val="Titre2"/>
      </w:pPr>
      <w:bookmarkStart w:id="49" w:name="_Toc128323786"/>
      <w:r>
        <w:lastRenderedPageBreak/>
        <w:t>Bibliographie</w:t>
      </w:r>
      <w:bookmarkEnd w:id="49"/>
    </w:p>
    <w:p w14:paraId="5CBBB806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88F9300" w14:textId="77777777" w:rsidR="00903FEF" w:rsidRPr="007F30AE" w:rsidRDefault="00903FEF" w:rsidP="008E53F9">
      <w:pPr>
        <w:pStyle w:val="Titre2"/>
      </w:pPr>
      <w:bookmarkStart w:id="50" w:name="_Toc128323787"/>
      <w:r>
        <w:t>Webographie</w:t>
      </w:r>
      <w:bookmarkEnd w:id="50"/>
    </w:p>
    <w:p w14:paraId="27073228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5A1BE320" w14:textId="77777777" w:rsidR="00903FEF" w:rsidRPr="007F30AE" w:rsidRDefault="00903FEF" w:rsidP="008E53F9">
      <w:pPr>
        <w:pStyle w:val="Titre1"/>
      </w:pPr>
      <w:bookmarkStart w:id="51" w:name="_Toc128323788"/>
      <w:r>
        <w:t>Annexes</w:t>
      </w:r>
      <w:bookmarkEnd w:id="51"/>
    </w:p>
    <w:p w14:paraId="7AE51E1C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42C1100F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91DAE8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D87A663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E5E8" w14:textId="77777777" w:rsidR="00CA1030" w:rsidRDefault="00CA1030">
      <w:r>
        <w:separator/>
      </w:r>
    </w:p>
  </w:endnote>
  <w:endnote w:type="continuationSeparator" w:id="0">
    <w:p w14:paraId="08587C3F" w14:textId="77777777" w:rsidR="00CA1030" w:rsidRDefault="00CA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9D63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2"/>
      <w:gridCol w:w="2605"/>
      <w:gridCol w:w="3023"/>
    </w:tblGrid>
    <w:tr w:rsidR="00AA4393" w:rsidRPr="00000197" w14:paraId="6250837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758BF57" w14:textId="724D0023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94B63" w:rsidRPr="00B94B63">
              <w:rPr>
                <w:rFonts w:cs="Arial"/>
                <w:noProof/>
                <w:szCs w:val="16"/>
              </w:rPr>
              <w:t>JulianLuca DelValle</w:t>
            </w:r>
          </w:fldSimple>
        </w:p>
        <w:p w14:paraId="52B15AF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8FBF1A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4725C6C" w14:textId="0DB0513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94B63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2EC5F43" w14:textId="77777777" w:rsidTr="00E52B61">
      <w:trPr>
        <w:jc w:val="center"/>
      </w:trPr>
      <w:tc>
        <w:tcPr>
          <w:tcW w:w="3510" w:type="dxa"/>
          <w:vAlign w:val="center"/>
        </w:tcPr>
        <w:p w14:paraId="45D012D2" w14:textId="7B519EA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B94B63">
            <w:fldChar w:fldCharType="separate"/>
          </w:r>
          <w:r w:rsidR="00B94B63">
            <w:rPr>
              <w:noProof/>
            </w:rPr>
            <w:t>Julian Luca Del Valle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A6ECAA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761EDCA" w14:textId="6B50E96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94B63">
            <w:rPr>
              <w:rFonts w:cs="Arial"/>
              <w:noProof/>
              <w:szCs w:val="16"/>
            </w:rPr>
            <w:t>26.03.2024 16:04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A01165B" w14:textId="77777777" w:rsidTr="00E52B61">
      <w:trPr>
        <w:jc w:val="center"/>
      </w:trPr>
      <w:tc>
        <w:tcPr>
          <w:tcW w:w="3510" w:type="dxa"/>
          <w:vAlign w:val="center"/>
        </w:tcPr>
        <w:p w14:paraId="310F5100" w14:textId="116AAF2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94B63" w:rsidRPr="00B94B63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94B63">
            <w:rPr>
              <w:rFonts w:cs="Arial"/>
              <w:noProof/>
              <w:szCs w:val="16"/>
            </w:rPr>
            <w:t>26.03.2024 16:04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3A347AA" w14:textId="59CF653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94B63" w:rsidRPr="00B94B63">
              <w:rPr>
                <w:rFonts w:cs="Arial"/>
                <w:noProof/>
                <w:szCs w:val="16"/>
              </w:rPr>
              <w:t>M-proj-rapport-jdv</w:t>
            </w:r>
            <w:r w:rsidR="00B94B63">
              <w:rPr>
                <w:noProof/>
              </w:rPr>
              <w:t>.docx</w:t>
            </w:r>
          </w:fldSimple>
        </w:p>
      </w:tc>
    </w:tr>
  </w:tbl>
  <w:p w14:paraId="36C3737B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FBF1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63CC" w14:textId="77777777" w:rsidR="00CA1030" w:rsidRDefault="00CA1030">
      <w:r>
        <w:separator/>
      </w:r>
    </w:p>
  </w:footnote>
  <w:footnote w:type="continuationSeparator" w:id="0">
    <w:p w14:paraId="79FA26B4" w14:textId="77777777" w:rsidR="00CA1030" w:rsidRDefault="00CA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30D9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CEAE8A" w14:textId="77777777">
      <w:trPr>
        <w:trHeight w:val="536"/>
        <w:jc w:val="center"/>
      </w:trPr>
      <w:tc>
        <w:tcPr>
          <w:tcW w:w="2445" w:type="dxa"/>
          <w:vAlign w:val="center"/>
        </w:tcPr>
        <w:p w14:paraId="51AAD9E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27729DF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8E228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FA0F506" wp14:editId="6CE4D79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0AD1C1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E649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F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4B63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A103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366F1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95ABA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C764BF6"/>
  <w15:docId w15:val="{B1F88457-24AA-46F5-AA81-EE44124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delvalle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</TotalTime>
  <Pages>6</Pages>
  <Words>1594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10342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JulianLuca DelValle</dc:creator>
  <cp:lastModifiedBy>Julian Luca Del Valle</cp:lastModifiedBy>
  <cp:revision>3</cp:revision>
  <cp:lastPrinted>2024-03-26T15:04:00Z</cp:lastPrinted>
  <dcterms:created xsi:type="dcterms:W3CDTF">2024-03-26T15:02:00Z</dcterms:created>
  <dcterms:modified xsi:type="dcterms:W3CDTF">2024-03-26T15:09:00Z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